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C29F" w14:textId="4B28A6FE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  <w:r w:rsidRPr="00C22EF5">
        <w:rPr>
          <w:rFonts w:ascii="Calibri" w:hAnsi="Calibri" w:cs="Calibri"/>
        </w:rPr>
        <w:t xml:space="preserve">Hi, I'm </w:t>
      </w:r>
      <w:proofErr w:type="spellStart"/>
      <w:r w:rsidRPr="00C22EF5">
        <w:rPr>
          <w:rFonts w:ascii="Calibri" w:hAnsi="Calibri" w:cs="Calibri"/>
        </w:rPr>
        <w:t>Lingyu</w:t>
      </w:r>
      <w:proofErr w:type="spellEnd"/>
      <w:r w:rsidRPr="00C22EF5">
        <w:rPr>
          <w:rFonts w:ascii="Calibri" w:hAnsi="Calibri" w:cs="Calibri"/>
        </w:rPr>
        <w:t xml:space="preserve"> Gong, and I'm</w:t>
      </w:r>
      <w:r w:rsidR="00246ACE">
        <w:rPr>
          <w:rFonts w:ascii="Calibri" w:hAnsi="Calibri" w:cs="Calibri" w:hint="eastAsia"/>
        </w:rPr>
        <w:t xml:space="preserve"> </w:t>
      </w:r>
      <w:r w:rsidR="00246ACE" w:rsidRPr="00246ACE">
        <w:rPr>
          <w:rFonts w:ascii="Calibri" w:hAnsi="Calibri" w:cs="Calibri"/>
        </w:rPr>
        <w:t>almost done with</w:t>
      </w:r>
      <w:r w:rsidRPr="00C22EF5">
        <w:rPr>
          <w:rFonts w:ascii="Calibri" w:hAnsi="Calibri" w:cs="Calibri"/>
        </w:rPr>
        <w:t xml:space="preserve"> a Master’s degree in Electronic Information Engineering at Trinity College Dublin. Before this, I completed my Bachelor's in Computer Science and Technology at Capital Normal University in China.</w:t>
      </w:r>
    </w:p>
    <w:p w14:paraId="1C701FD0" w14:textId="77777777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</w:p>
    <w:p w14:paraId="14811E12" w14:textId="3A562D46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  <w:r w:rsidRPr="00C22EF5">
        <w:rPr>
          <w:rFonts w:ascii="Calibri" w:hAnsi="Calibri" w:cs="Calibri"/>
        </w:rPr>
        <w:t>Throughout my studies, I’ve built a solid foundation in both computer science and electronic engineering,</w:t>
      </w:r>
      <w:r>
        <w:rPr>
          <w:rFonts w:ascii="Calibri" w:hAnsi="Calibri" w:cs="Calibri" w:hint="eastAsia"/>
        </w:rPr>
        <w:t xml:space="preserve"> where I found myself very interested in</w:t>
      </w:r>
      <w:r w:rsidRPr="00C22EF5">
        <w:rPr>
          <w:rFonts w:ascii="Calibri" w:hAnsi="Calibri" w:cs="Calibri"/>
        </w:rPr>
        <w:t xml:space="preserve"> FPGA design and digital systems. I’ve designed and implemented both single-cycle and multi-cycle CPUs, </w:t>
      </w:r>
      <w:r w:rsidRPr="00421B46">
        <w:rPr>
          <w:rFonts w:ascii="Calibri" w:hAnsi="Calibri" w:cs="Calibri"/>
          <w:highlight w:val="yellow"/>
        </w:rPr>
        <w:t xml:space="preserve">where I </w:t>
      </w:r>
      <w:r w:rsidR="00246ACE" w:rsidRPr="00421B46">
        <w:rPr>
          <w:rFonts w:ascii="Calibri" w:hAnsi="Calibri" w:cs="Calibri" w:hint="eastAsia"/>
          <w:highlight w:val="yellow"/>
        </w:rPr>
        <w:t>have done works like</w:t>
      </w:r>
      <w:r w:rsidRPr="00421B46">
        <w:rPr>
          <w:rFonts w:ascii="Calibri" w:hAnsi="Calibri" w:cs="Calibri"/>
          <w:highlight w:val="yellow"/>
        </w:rPr>
        <w:t xml:space="preserve"> defining instruction sets</w:t>
      </w:r>
      <w:r w:rsidR="00246ACE" w:rsidRPr="00421B46">
        <w:rPr>
          <w:rFonts w:ascii="Calibri" w:hAnsi="Calibri" w:cs="Calibri" w:hint="eastAsia"/>
          <w:highlight w:val="yellow"/>
        </w:rPr>
        <w:t xml:space="preserve">, </w:t>
      </w:r>
      <w:r w:rsidRPr="00421B46">
        <w:rPr>
          <w:rFonts w:ascii="Calibri" w:hAnsi="Calibri" w:cs="Calibri"/>
          <w:highlight w:val="yellow"/>
        </w:rPr>
        <w:t xml:space="preserve">designing </w:t>
      </w:r>
      <w:proofErr w:type="spellStart"/>
      <w:r w:rsidRPr="00421B46">
        <w:rPr>
          <w:rFonts w:ascii="Calibri" w:hAnsi="Calibri" w:cs="Calibri"/>
          <w:highlight w:val="yellow"/>
        </w:rPr>
        <w:t>datapaths</w:t>
      </w:r>
      <w:proofErr w:type="spellEnd"/>
      <w:r w:rsidRPr="00421B46">
        <w:rPr>
          <w:rFonts w:ascii="Calibri" w:hAnsi="Calibri" w:cs="Calibri"/>
          <w:highlight w:val="yellow"/>
        </w:rPr>
        <w:t xml:space="preserve"> </w:t>
      </w:r>
      <w:r w:rsidR="00246ACE" w:rsidRPr="00421B46">
        <w:rPr>
          <w:rFonts w:ascii="Calibri" w:hAnsi="Calibri" w:cs="Calibri" w:hint="eastAsia"/>
          <w:highlight w:val="yellow"/>
        </w:rPr>
        <w:t xml:space="preserve">and </w:t>
      </w:r>
      <w:r w:rsidRPr="00421B46">
        <w:rPr>
          <w:rFonts w:ascii="Calibri" w:hAnsi="Calibri" w:cs="Calibri"/>
          <w:highlight w:val="yellow"/>
        </w:rPr>
        <w:t>coding in Verilog.</w:t>
      </w:r>
      <w:r w:rsidRPr="00C22EF5">
        <w:rPr>
          <w:rFonts w:ascii="Calibri" w:hAnsi="Calibri" w:cs="Calibri"/>
        </w:rPr>
        <w:t xml:space="preserve"> These projects not only deepened my understanding of CPU architecture but also </w:t>
      </w:r>
      <w:r w:rsidR="00246ACE">
        <w:rPr>
          <w:rFonts w:ascii="Calibri" w:hAnsi="Calibri" w:cs="Calibri" w:hint="eastAsia"/>
        </w:rPr>
        <w:t>improved</w:t>
      </w:r>
      <w:r w:rsidRPr="00C22EF5">
        <w:rPr>
          <w:rFonts w:ascii="Calibri" w:hAnsi="Calibri" w:cs="Calibri"/>
        </w:rPr>
        <w:t xml:space="preserve"> my skills in hardware description languages and simulation tools.</w:t>
      </w:r>
    </w:p>
    <w:p w14:paraId="386B5229" w14:textId="77777777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</w:p>
    <w:p w14:paraId="083BBC86" w14:textId="77777777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  <w:r w:rsidRPr="00C22EF5">
        <w:rPr>
          <w:rFonts w:ascii="Calibri" w:hAnsi="Calibri" w:cs="Calibri"/>
        </w:rPr>
        <w:t xml:space="preserve">In addition, I completed an FPGA-based project where I brought the classic Snake game to life on an FPGA board. This project was an extension of my EDA coursework, and it gave me </w:t>
      </w:r>
      <w:r w:rsidRPr="00421B46">
        <w:rPr>
          <w:rFonts w:ascii="Calibri" w:hAnsi="Calibri" w:cs="Calibri"/>
          <w:highlight w:val="yellow"/>
        </w:rPr>
        <w:t>hands-on experience</w:t>
      </w:r>
      <w:r w:rsidRPr="00C22EF5">
        <w:rPr>
          <w:rFonts w:ascii="Calibri" w:hAnsi="Calibri" w:cs="Calibri"/>
        </w:rPr>
        <w:t xml:space="preserve"> using Verilog and </w:t>
      </w:r>
      <w:proofErr w:type="spellStart"/>
      <w:r w:rsidRPr="00C22EF5">
        <w:rPr>
          <w:rFonts w:ascii="Calibri" w:hAnsi="Calibri" w:cs="Calibri"/>
        </w:rPr>
        <w:t>Vivado</w:t>
      </w:r>
      <w:proofErr w:type="spellEnd"/>
      <w:r w:rsidRPr="00C22EF5">
        <w:rPr>
          <w:rFonts w:ascii="Calibri" w:hAnsi="Calibri" w:cs="Calibri"/>
        </w:rPr>
        <w:t xml:space="preserve"> to turn digital designs into working hardware.</w:t>
      </w:r>
    </w:p>
    <w:p w14:paraId="76BC1B0C" w14:textId="77777777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</w:p>
    <w:p w14:paraId="2966884F" w14:textId="77777777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  <w:r w:rsidRPr="00C22EF5">
        <w:rPr>
          <w:rFonts w:ascii="Calibri" w:hAnsi="Calibri" w:cs="Calibri"/>
        </w:rPr>
        <w:t>For my Bachelor’s thesis, I successfully rebuilt a constellation framework and verified the XY algorithm using OPNET software, following the latest research at the time. Currently, my Master’s thesis focuses on "Enhancing On-Chip Network Predictions with Advanced AI Techniques," where I’m using machine learning to improve performance predictions in Network-on-Chip systems, which has been a great way to reduce simulation dependency and speed up development.</w:t>
      </w:r>
    </w:p>
    <w:p w14:paraId="5D87F65F" w14:textId="77777777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</w:p>
    <w:p w14:paraId="440372C7" w14:textId="5B033636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  <w:r w:rsidRPr="00C22EF5">
        <w:rPr>
          <w:rFonts w:ascii="Calibri" w:hAnsi="Calibri" w:cs="Calibri"/>
        </w:rPr>
        <w:t xml:space="preserve">Through these experiences, I’ve developed strong problem-solving skills and </w:t>
      </w:r>
      <w:r w:rsidR="00246ACE">
        <w:rPr>
          <w:rFonts w:ascii="Calibri" w:hAnsi="Calibri" w:cs="Calibri" w:hint="eastAsia"/>
        </w:rPr>
        <w:t>the ability to l</w:t>
      </w:r>
      <w:r w:rsidR="00246ACE" w:rsidRPr="00246ACE">
        <w:rPr>
          <w:rFonts w:ascii="Calibri" w:hAnsi="Calibri" w:cs="Calibri"/>
        </w:rPr>
        <w:t>earn new things quickly</w:t>
      </w:r>
      <w:r w:rsidRPr="00C22EF5">
        <w:rPr>
          <w:rFonts w:ascii="Calibri" w:hAnsi="Calibri" w:cs="Calibri"/>
        </w:rPr>
        <w:t>. I’m really excited about the opportunity to apply what I’ve learned to new challenges and contribute to innovative projects in electronic engineering.</w:t>
      </w:r>
    </w:p>
    <w:p w14:paraId="53571515" w14:textId="77777777" w:rsidR="00C22EF5" w:rsidRPr="00C22EF5" w:rsidRDefault="00C22EF5" w:rsidP="00C22EF5">
      <w:pPr>
        <w:ind w:firstLineChars="0" w:firstLine="0"/>
        <w:rPr>
          <w:rFonts w:ascii="Calibri" w:hAnsi="Calibri" w:cs="Calibri"/>
        </w:rPr>
      </w:pPr>
    </w:p>
    <w:p w14:paraId="259D4380" w14:textId="36103D1A" w:rsidR="006E0FEA" w:rsidRPr="00C22EF5" w:rsidRDefault="00C22EF5" w:rsidP="00C22EF5">
      <w:pPr>
        <w:ind w:firstLineChars="0" w:firstLine="0"/>
      </w:pPr>
      <w:r w:rsidRPr="00C22EF5">
        <w:rPr>
          <w:rFonts w:ascii="Calibri" w:hAnsi="Calibri" w:cs="Calibri"/>
        </w:rPr>
        <w:t>Thanks so much for the opportunity to introduce myself.</w:t>
      </w:r>
    </w:p>
    <w:sectPr w:rsidR="006E0FEA" w:rsidRPr="00C22E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B3191" w14:textId="77777777" w:rsidR="00667AA2" w:rsidRDefault="00667AA2" w:rsidP="000C01DD">
      <w:pPr>
        <w:spacing w:line="240" w:lineRule="auto"/>
        <w:ind w:firstLine="480"/>
      </w:pPr>
      <w:r>
        <w:separator/>
      </w:r>
    </w:p>
  </w:endnote>
  <w:endnote w:type="continuationSeparator" w:id="0">
    <w:p w14:paraId="76D548BB" w14:textId="77777777" w:rsidR="00667AA2" w:rsidRDefault="00667AA2" w:rsidP="000C01D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524C3" w14:textId="77777777" w:rsidR="000C01DD" w:rsidRDefault="000C01D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05DFD" w14:textId="77777777" w:rsidR="000C01DD" w:rsidRDefault="000C01D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C70D4" w14:textId="77777777" w:rsidR="000C01DD" w:rsidRDefault="000C01D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A920E" w14:textId="77777777" w:rsidR="00667AA2" w:rsidRDefault="00667AA2" w:rsidP="000C01DD">
      <w:pPr>
        <w:spacing w:line="240" w:lineRule="auto"/>
        <w:ind w:firstLine="480"/>
      </w:pPr>
      <w:r>
        <w:separator/>
      </w:r>
    </w:p>
  </w:footnote>
  <w:footnote w:type="continuationSeparator" w:id="0">
    <w:p w14:paraId="14E75822" w14:textId="77777777" w:rsidR="00667AA2" w:rsidRDefault="00667AA2" w:rsidP="000C01D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56513" w14:textId="77777777" w:rsidR="000C01DD" w:rsidRDefault="000C01D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C11FF" w14:textId="77777777" w:rsidR="000C01DD" w:rsidRDefault="000C01D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C0FEE" w14:textId="77777777" w:rsidR="000C01DD" w:rsidRDefault="000C01D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2C0"/>
    <w:rsid w:val="000122EE"/>
    <w:rsid w:val="000344C0"/>
    <w:rsid w:val="000405DC"/>
    <w:rsid w:val="00042E89"/>
    <w:rsid w:val="000834F7"/>
    <w:rsid w:val="000B0F9D"/>
    <w:rsid w:val="000C01DD"/>
    <w:rsid w:val="000C39F4"/>
    <w:rsid w:val="000C7379"/>
    <w:rsid w:val="000D0F8E"/>
    <w:rsid w:val="000E0FB1"/>
    <w:rsid w:val="000E7FF1"/>
    <w:rsid w:val="00102145"/>
    <w:rsid w:val="00142CF0"/>
    <w:rsid w:val="0014763C"/>
    <w:rsid w:val="00163F2C"/>
    <w:rsid w:val="001B65D8"/>
    <w:rsid w:val="001D050E"/>
    <w:rsid w:val="001E6460"/>
    <w:rsid w:val="001F464A"/>
    <w:rsid w:val="00234942"/>
    <w:rsid w:val="00235AF3"/>
    <w:rsid w:val="00246ACE"/>
    <w:rsid w:val="00267AB2"/>
    <w:rsid w:val="00272DAF"/>
    <w:rsid w:val="002E1ECC"/>
    <w:rsid w:val="00305009"/>
    <w:rsid w:val="003134DD"/>
    <w:rsid w:val="003272BD"/>
    <w:rsid w:val="003352C0"/>
    <w:rsid w:val="00346EAD"/>
    <w:rsid w:val="00357EE2"/>
    <w:rsid w:val="00366040"/>
    <w:rsid w:val="00372522"/>
    <w:rsid w:val="00375F7A"/>
    <w:rsid w:val="003770FE"/>
    <w:rsid w:val="003A5D7B"/>
    <w:rsid w:val="003F282B"/>
    <w:rsid w:val="00405C4E"/>
    <w:rsid w:val="00421B46"/>
    <w:rsid w:val="00437F4F"/>
    <w:rsid w:val="004403F8"/>
    <w:rsid w:val="00447274"/>
    <w:rsid w:val="0049194C"/>
    <w:rsid w:val="0049197F"/>
    <w:rsid w:val="0049305F"/>
    <w:rsid w:val="004B723E"/>
    <w:rsid w:val="004C0236"/>
    <w:rsid w:val="004C2B8E"/>
    <w:rsid w:val="004C3D63"/>
    <w:rsid w:val="004C690F"/>
    <w:rsid w:val="005020A0"/>
    <w:rsid w:val="00515414"/>
    <w:rsid w:val="00526718"/>
    <w:rsid w:val="00533CF8"/>
    <w:rsid w:val="00535944"/>
    <w:rsid w:val="0054250A"/>
    <w:rsid w:val="00544046"/>
    <w:rsid w:val="005462CE"/>
    <w:rsid w:val="00561B4B"/>
    <w:rsid w:val="005666ED"/>
    <w:rsid w:val="005A1883"/>
    <w:rsid w:val="005A5DB6"/>
    <w:rsid w:val="005E7950"/>
    <w:rsid w:val="006071D7"/>
    <w:rsid w:val="0061088E"/>
    <w:rsid w:val="006159A8"/>
    <w:rsid w:val="006264BC"/>
    <w:rsid w:val="00627AED"/>
    <w:rsid w:val="00667AA2"/>
    <w:rsid w:val="006815C0"/>
    <w:rsid w:val="00683889"/>
    <w:rsid w:val="006C33E9"/>
    <w:rsid w:val="006C6FEB"/>
    <w:rsid w:val="006E0FEA"/>
    <w:rsid w:val="00703B3E"/>
    <w:rsid w:val="00704C4C"/>
    <w:rsid w:val="00750F29"/>
    <w:rsid w:val="00757436"/>
    <w:rsid w:val="007667DD"/>
    <w:rsid w:val="007A5E18"/>
    <w:rsid w:val="007A7FAC"/>
    <w:rsid w:val="007C0F72"/>
    <w:rsid w:val="007D7A31"/>
    <w:rsid w:val="007F0CE3"/>
    <w:rsid w:val="007F59C0"/>
    <w:rsid w:val="007F5EEA"/>
    <w:rsid w:val="007F7128"/>
    <w:rsid w:val="008132F8"/>
    <w:rsid w:val="00814575"/>
    <w:rsid w:val="008237A0"/>
    <w:rsid w:val="00830208"/>
    <w:rsid w:val="008553B4"/>
    <w:rsid w:val="008876FA"/>
    <w:rsid w:val="008A5C4A"/>
    <w:rsid w:val="008B4334"/>
    <w:rsid w:val="008B4F2C"/>
    <w:rsid w:val="008F55D6"/>
    <w:rsid w:val="0091315B"/>
    <w:rsid w:val="00957FA3"/>
    <w:rsid w:val="009661B4"/>
    <w:rsid w:val="009B4A41"/>
    <w:rsid w:val="009C1675"/>
    <w:rsid w:val="009C1676"/>
    <w:rsid w:val="009C5D35"/>
    <w:rsid w:val="009C758E"/>
    <w:rsid w:val="00A11146"/>
    <w:rsid w:val="00A32363"/>
    <w:rsid w:val="00A45726"/>
    <w:rsid w:val="00A60711"/>
    <w:rsid w:val="00A61205"/>
    <w:rsid w:val="00A96620"/>
    <w:rsid w:val="00A969FA"/>
    <w:rsid w:val="00AA1A91"/>
    <w:rsid w:val="00AA6B4C"/>
    <w:rsid w:val="00AA7DF2"/>
    <w:rsid w:val="00AB0B85"/>
    <w:rsid w:val="00AB0DBE"/>
    <w:rsid w:val="00AB0FAC"/>
    <w:rsid w:val="00AC3F78"/>
    <w:rsid w:val="00AD7C3C"/>
    <w:rsid w:val="00AD7FE9"/>
    <w:rsid w:val="00AE0498"/>
    <w:rsid w:val="00AE1CB0"/>
    <w:rsid w:val="00AE7A50"/>
    <w:rsid w:val="00B17D67"/>
    <w:rsid w:val="00B44856"/>
    <w:rsid w:val="00B7315B"/>
    <w:rsid w:val="00B81C79"/>
    <w:rsid w:val="00BB1B67"/>
    <w:rsid w:val="00BB3870"/>
    <w:rsid w:val="00BC7460"/>
    <w:rsid w:val="00BF79C3"/>
    <w:rsid w:val="00C108A9"/>
    <w:rsid w:val="00C22046"/>
    <w:rsid w:val="00C22EF5"/>
    <w:rsid w:val="00C427FE"/>
    <w:rsid w:val="00C54E6D"/>
    <w:rsid w:val="00C7718D"/>
    <w:rsid w:val="00CA0526"/>
    <w:rsid w:val="00CA360A"/>
    <w:rsid w:val="00CD254C"/>
    <w:rsid w:val="00CE0ECD"/>
    <w:rsid w:val="00CF0C62"/>
    <w:rsid w:val="00CF23C9"/>
    <w:rsid w:val="00CF3AF9"/>
    <w:rsid w:val="00D00792"/>
    <w:rsid w:val="00D52593"/>
    <w:rsid w:val="00D72EE8"/>
    <w:rsid w:val="00D869EA"/>
    <w:rsid w:val="00DA4662"/>
    <w:rsid w:val="00DC00B7"/>
    <w:rsid w:val="00DC4D92"/>
    <w:rsid w:val="00DF7D05"/>
    <w:rsid w:val="00E16A7E"/>
    <w:rsid w:val="00E663AE"/>
    <w:rsid w:val="00E87F22"/>
    <w:rsid w:val="00EC2BC0"/>
    <w:rsid w:val="00F0712F"/>
    <w:rsid w:val="00F127FB"/>
    <w:rsid w:val="00F16954"/>
    <w:rsid w:val="00F33441"/>
    <w:rsid w:val="00F447E1"/>
    <w:rsid w:val="00F519B1"/>
    <w:rsid w:val="00F6483A"/>
    <w:rsid w:val="00F67A9F"/>
    <w:rsid w:val="00F71731"/>
    <w:rsid w:val="00FA06C0"/>
    <w:rsid w:val="00FC05AB"/>
    <w:rsid w:val="00FC2BDE"/>
    <w:rsid w:val="00FD1913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0B2B"/>
  <w15:chartTrackingRefBased/>
  <w15:docId w15:val="{344341AD-AB04-43D9-922D-94B0CCB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3AE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663AE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3AE"/>
    <w:pPr>
      <w:keepNext/>
      <w:keepLines/>
      <w:spacing w:before="260" w:after="260" w:line="440" w:lineRule="exact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3F2C"/>
    <w:pPr>
      <w:keepNext/>
      <w:keepLines/>
      <w:spacing w:before="260" w:after="26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63F2C"/>
    <w:rPr>
      <w:rFonts w:eastAsia="宋体"/>
      <w:bCs/>
      <w:sz w:val="24"/>
      <w:szCs w:val="32"/>
    </w:rPr>
  </w:style>
  <w:style w:type="paragraph" w:customStyle="1" w:styleId="a3">
    <w:name w:val="项目小标题"/>
    <w:basedOn w:val="a"/>
    <w:link w:val="a4"/>
    <w:qFormat/>
    <w:rsid w:val="00AE1CB0"/>
    <w:pPr>
      <w:spacing w:before="240"/>
      <w:ind w:firstLineChars="0" w:firstLine="0"/>
      <w:jc w:val="left"/>
    </w:pPr>
    <w:rPr>
      <w:rFonts w:ascii="黑体" w:eastAsia="黑体" w:hAnsi="黑体"/>
      <w:sz w:val="32"/>
      <w:szCs w:val="28"/>
    </w:rPr>
  </w:style>
  <w:style w:type="character" w:customStyle="1" w:styleId="a4">
    <w:name w:val="项目小标题 字符"/>
    <w:basedOn w:val="a0"/>
    <w:link w:val="a3"/>
    <w:rsid w:val="00AE1CB0"/>
    <w:rPr>
      <w:rFonts w:ascii="黑体" w:eastAsia="黑体" w:hAnsi="黑体"/>
      <w:sz w:val="32"/>
      <w:szCs w:val="28"/>
    </w:rPr>
  </w:style>
  <w:style w:type="paragraph" w:customStyle="1" w:styleId="a5">
    <w:name w:val="项目正文"/>
    <w:basedOn w:val="a3"/>
    <w:link w:val="a6"/>
    <w:qFormat/>
    <w:rsid w:val="00AE1CB0"/>
    <w:pPr>
      <w:spacing w:before="0" w:line="480" w:lineRule="auto"/>
      <w:ind w:firstLineChars="200" w:firstLine="200"/>
    </w:pPr>
    <w:rPr>
      <w:sz w:val="24"/>
    </w:rPr>
  </w:style>
  <w:style w:type="character" w:customStyle="1" w:styleId="a6">
    <w:name w:val="项目正文 字符"/>
    <w:basedOn w:val="a4"/>
    <w:link w:val="a5"/>
    <w:rsid w:val="00AE1CB0"/>
    <w:rPr>
      <w:rFonts w:ascii="黑体" w:eastAsia="黑体" w:hAnsi="黑体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E663AE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663AE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0C01D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01DD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01D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01D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~WRL0723.tmp</Template>
  <TotalTime>661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gong</dc:creator>
  <cp:keywords/>
  <dc:description/>
  <cp:lastModifiedBy>lingyu gong</cp:lastModifiedBy>
  <cp:revision>6</cp:revision>
  <dcterms:created xsi:type="dcterms:W3CDTF">2024-08-28T14:40:00Z</dcterms:created>
  <dcterms:modified xsi:type="dcterms:W3CDTF">2024-08-29T13:32:00Z</dcterms:modified>
</cp:coreProperties>
</file>